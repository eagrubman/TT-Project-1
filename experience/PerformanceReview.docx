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209" w:rsidRDefault="009C01F9">
      <w:pPr>
        <w:pStyle w:val="Title"/>
      </w:pPr>
      <w:r>
        <w:t>Performance / Compensation review</w:t>
      </w:r>
    </w:p>
    <w:p w:rsidR="00896209" w:rsidRDefault="009C01F9" w:rsidP="009C01F9">
      <w:pPr>
        <w:pStyle w:val="Heading1"/>
        <w:jc w:val="center"/>
      </w:pPr>
      <w:r>
        <w:t>Table of contents</w:t>
      </w:r>
    </w:p>
    <w:p w:rsidR="009C01F9" w:rsidRDefault="009C01F9" w:rsidP="009C01F9">
      <w:pPr>
        <w:jc w:val="center"/>
      </w:pPr>
    </w:p>
    <w:p w:rsidR="009C01F9" w:rsidRDefault="009C01F9" w:rsidP="009C01F9">
      <w:pPr>
        <w:pStyle w:val="ListParagraph"/>
        <w:numPr>
          <w:ilvl w:val="0"/>
          <w:numId w:val="13"/>
        </w:numPr>
      </w:pPr>
      <w:r>
        <w:t>Opening Statement</w:t>
      </w:r>
    </w:p>
    <w:p w:rsidR="009C01F9" w:rsidRDefault="009C01F9" w:rsidP="009C01F9">
      <w:pPr>
        <w:pStyle w:val="ListParagraph"/>
        <w:numPr>
          <w:ilvl w:val="1"/>
          <w:numId w:val="13"/>
        </w:numPr>
      </w:pPr>
      <w:r>
        <w:t>PPLA</w:t>
      </w:r>
    </w:p>
    <w:p w:rsidR="009C01F9" w:rsidRDefault="009C01F9" w:rsidP="009C01F9">
      <w:pPr>
        <w:pStyle w:val="ListParagraph"/>
        <w:numPr>
          <w:ilvl w:val="0"/>
          <w:numId w:val="13"/>
        </w:numPr>
      </w:pPr>
      <w:r>
        <w:t>Examples</w:t>
      </w:r>
    </w:p>
    <w:p w:rsidR="009C01F9" w:rsidRDefault="009C01F9" w:rsidP="009C01F9">
      <w:pPr>
        <w:pStyle w:val="ListParagraph"/>
        <w:numPr>
          <w:ilvl w:val="1"/>
          <w:numId w:val="13"/>
        </w:numPr>
      </w:pPr>
      <w:r>
        <w:t>Project 1</w:t>
      </w:r>
    </w:p>
    <w:p w:rsidR="009C01F9" w:rsidRDefault="009C01F9" w:rsidP="009C01F9">
      <w:pPr>
        <w:pStyle w:val="ListParagraph"/>
        <w:numPr>
          <w:ilvl w:val="1"/>
          <w:numId w:val="13"/>
        </w:numPr>
      </w:pPr>
      <w:r>
        <w:t>Project 2</w:t>
      </w:r>
    </w:p>
    <w:p w:rsidR="009C01F9" w:rsidRDefault="009C01F9" w:rsidP="009C01F9">
      <w:pPr>
        <w:pStyle w:val="ListParagraph"/>
        <w:numPr>
          <w:ilvl w:val="1"/>
          <w:numId w:val="13"/>
        </w:numPr>
      </w:pPr>
      <w:r>
        <w:t>Project 3</w:t>
      </w:r>
    </w:p>
    <w:p w:rsidR="009C01F9" w:rsidRDefault="009C01F9" w:rsidP="009C01F9">
      <w:pPr>
        <w:pStyle w:val="ListParagraph"/>
        <w:numPr>
          <w:ilvl w:val="1"/>
          <w:numId w:val="13"/>
        </w:numPr>
      </w:pPr>
      <w:r>
        <w:t>Project 4</w:t>
      </w:r>
      <w:bookmarkStart w:id="0" w:name="_GoBack"/>
      <w:bookmarkEnd w:id="0"/>
    </w:p>
    <w:p w:rsidR="009C01F9" w:rsidRDefault="009C01F9" w:rsidP="009C01F9">
      <w:pPr>
        <w:pStyle w:val="ListParagraph"/>
        <w:numPr>
          <w:ilvl w:val="1"/>
          <w:numId w:val="13"/>
        </w:numPr>
      </w:pPr>
      <w:r>
        <w:t>Project 5</w:t>
      </w:r>
    </w:p>
    <w:p w:rsidR="009C01F9" w:rsidRDefault="009C01F9" w:rsidP="009C01F9">
      <w:pPr>
        <w:pStyle w:val="ListParagraph"/>
        <w:numPr>
          <w:ilvl w:val="0"/>
          <w:numId w:val="13"/>
        </w:numPr>
      </w:pPr>
      <w:r>
        <w:t>Progression</w:t>
      </w:r>
    </w:p>
    <w:p w:rsidR="009C01F9" w:rsidRDefault="009C01F9" w:rsidP="009C01F9">
      <w:pPr>
        <w:pStyle w:val="ListParagraph"/>
        <w:numPr>
          <w:ilvl w:val="1"/>
          <w:numId w:val="13"/>
        </w:numPr>
      </w:pPr>
      <w:r>
        <w:t>Bin Project</w:t>
      </w:r>
    </w:p>
    <w:p w:rsidR="009C01F9" w:rsidRDefault="009C01F9" w:rsidP="009C01F9">
      <w:pPr>
        <w:pStyle w:val="ListParagraph"/>
        <w:numPr>
          <w:ilvl w:val="1"/>
          <w:numId w:val="13"/>
        </w:numPr>
      </w:pPr>
      <w:r>
        <w:t>Credit Card Implementation</w:t>
      </w:r>
    </w:p>
    <w:p w:rsidR="009C01F9" w:rsidRDefault="009C01F9" w:rsidP="009C01F9">
      <w:pPr>
        <w:pStyle w:val="ListParagraph"/>
        <w:numPr>
          <w:ilvl w:val="1"/>
          <w:numId w:val="13"/>
        </w:numPr>
      </w:pPr>
      <w:r>
        <w:t>Shipping Integration</w:t>
      </w:r>
    </w:p>
    <w:p w:rsidR="009C01F9" w:rsidRDefault="008D2D60" w:rsidP="009C01F9">
      <w:pPr>
        <w:pStyle w:val="ListParagraph"/>
        <w:numPr>
          <w:ilvl w:val="1"/>
          <w:numId w:val="13"/>
        </w:numPr>
      </w:pPr>
      <w:r>
        <w:t>Process Creation</w:t>
      </w:r>
    </w:p>
    <w:p w:rsidR="008D2D60" w:rsidRDefault="008D2D60" w:rsidP="009C01F9">
      <w:pPr>
        <w:pStyle w:val="ListParagraph"/>
        <w:numPr>
          <w:ilvl w:val="1"/>
          <w:numId w:val="13"/>
        </w:numPr>
      </w:pPr>
      <w:r>
        <w:t>POS</w:t>
      </w:r>
    </w:p>
    <w:p w:rsidR="009C01F9" w:rsidRDefault="008D2D60" w:rsidP="008D2D60">
      <w:pPr>
        <w:pStyle w:val="ListParagraph"/>
        <w:numPr>
          <w:ilvl w:val="1"/>
          <w:numId w:val="13"/>
        </w:numPr>
      </w:pPr>
      <w:r>
        <w:t>Reporting</w:t>
      </w:r>
    </w:p>
    <w:p w:rsidR="009C01F9" w:rsidRDefault="009C01F9" w:rsidP="009C01F9">
      <w:pPr>
        <w:pStyle w:val="ListParagraph"/>
        <w:numPr>
          <w:ilvl w:val="0"/>
          <w:numId w:val="13"/>
        </w:numPr>
      </w:pPr>
      <w:r>
        <w:t>Salary Expectation</w:t>
      </w:r>
    </w:p>
    <w:p w:rsidR="009C01F9" w:rsidRDefault="009C01F9" w:rsidP="009C01F9">
      <w:pPr>
        <w:pStyle w:val="ListParagraph"/>
        <w:numPr>
          <w:ilvl w:val="0"/>
          <w:numId w:val="13"/>
        </w:numPr>
      </w:pPr>
      <w:r>
        <w:t>ROI</w:t>
      </w:r>
    </w:p>
    <w:sectPr w:rsidR="009C01F9" w:rsidSect="009C01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1230E6"/>
    <w:multiLevelType w:val="hybridMultilevel"/>
    <w:tmpl w:val="3C96CD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F9"/>
    <w:rsid w:val="00896209"/>
    <w:rsid w:val="008D2D60"/>
    <w:rsid w:val="009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6571"/>
  <w15:chartTrackingRefBased/>
  <w15:docId w15:val="{EDFB3B5D-6702-4CBF-88E3-6BF8AB84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1F9"/>
  </w:style>
  <w:style w:type="paragraph" w:styleId="Heading1">
    <w:name w:val="heading 1"/>
    <w:basedOn w:val="Normal"/>
    <w:next w:val="Normal"/>
    <w:link w:val="Heading1Char"/>
    <w:uiPriority w:val="9"/>
    <w:qFormat/>
    <w:rsid w:val="009C0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1F9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1F9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F9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1F9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01F9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F9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F9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F9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F9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F9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F9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C01F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C01F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C01F9"/>
    <w:rPr>
      <w:b/>
      <w:bCs/>
      <w:i/>
      <w:iCs/>
      <w:color w:val="1CADE4" w:themeColor="accent1"/>
    </w:rPr>
  </w:style>
  <w:style w:type="character" w:styleId="Strong">
    <w:name w:val="Strong"/>
    <w:basedOn w:val="DefaultParagraphFont"/>
    <w:uiPriority w:val="22"/>
    <w:qFormat/>
    <w:rsid w:val="009C01F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C01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1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F9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F9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9C01F9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1F9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1F9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1F9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1F9"/>
    <w:pPr>
      <w:outlineLvl w:val="9"/>
    </w:pPr>
  </w:style>
  <w:style w:type="paragraph" w:styleId="NoSpacing">
    <w:name w:val="No Spacing"/>
    <w:uiPriority w:val="1"/>
    <w:qFormat/>
    <w:rsid w:val="009C01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</dc:creator>
  <cp:keywords/>
  <cp:lastModifiedBy>Eduard Grubman</cp:lastModifiedBy>
  <cp:revision>2</cp:revision>
  <dcterms:created xsi:type="dcterms:W3CDTF">2016-01-19T04:44:00Z</dcterms:created>
  <dcterms:modified xsi:type="dcterms:W3CDTF">2016-01-19T05:07:00Z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